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BB59" w14:textId="1EE66530" w:rsidR="00821AE6" w:rsidRDefault="006B7DD4" w:rsidP="006B7DD4">
      <w:pPr>
        <w:pStyle w:val="Ttulo10"/>
        <w:spacing w:after="0"/>
        <w:rPr>
          <w:lang w:val="de-DE"/>
        </w:rPr>
      </w:pPr>
      <w:r>
        <w:rPr>
          <w:lang w:val="de-DE"/>
        </w:rPr>
        <w:t>Modulo 1-Producción de textos de hipertextos</w:t>
      </w:r>
    </w:p>
    <w:p w14:paraId="07C4A188" w14:textId="403B317E" w:rsidR="006B7DD4" w:rsidRDefault="006B7DD4" w:rsidP="006B7DD4">
      <w:pPr>
        <w:pStyle w:val="Subttulo1"/>
        <w:rPr>
          <w:lang w:val="de-DE"/>
        </w:rPr>
      </w:pPr>
      <w:r>
        <w:rPr>
          <w:lang w:val="de-DE"/>
        </w:rPr>
        <w:t>Mark up languages</w:t>
      </w:r>
    </w:p>
    <w:p w14:paraId="39E67714" w14:textId="7229D4E4" w:rsidR="006B7DD4" w:rsidRDefault="006B7DD4" w:rsidP="006B7DD4">
      <w:pPr>
        <w:pStyle w:val="author"/>
        <w:rPr>
          <w:lang w:val="de-DE"/>
        </w:rPr>
      </w:pPr>
      <w:r>
        <w:rPr>
          <w:lang w:val="de-DE"/>
        </w:rPr>
        <w:t>Ignacio Ortiz Maldonado, Nicolas</w:t>
      </w:r>
      <w:r w:rsidR="00B940B4">
        <w:rPr>
          <w:lang w:val="de-DE"/>
        </w:rPr>
        <w:t xml:space="preserve"> Guntsche, Franco Font, Carlos Font, Sebastian Chiapetta</w:t>
      </w:r>
    </w:p>
    <w:p w14:paraId="49D933D3" w14:textId="79AE27C9" w:rsidR="00B940B4" w:rsidRPr="00B940B4" w:rsidRDefault="00B940B4" w:rsidP="00B940B4">
      <w:pPr>
        <w:pStyle w:val="address"/>
        <w:rPr>
          <w:rStyle w:val="e-mail"/>
          <w:lang w:val="de-DE"/>
        </w:rPr>
      </w:pPr>
      <w:r>
        <w:rPr>
          <w:rStyle w:val="e-mail"/>
          <w:lang w:val="de-DE"/>
        </w:rPr>
        <w:t>o</w:t>
      </w:r>
      <w:r w:rsidRPr="00B940B4">
        <w:rPr>
          <w:rStyle w:val="e-mail"/>
          <w:lang w:val="de-DE"/>
        </w:rPr>
        <w:t>rtizmaldonadoignacio@gmail.com</w:t>
      </w:r>
    </w:p>
    <w:p w14:paraId="6BDB2FC4" w14:textId="20B98B69" w:rsidR="00B940B4" w:rsidRDefault="006E3675" w:rsidP="00B940B4">
      <w:pPr>
        <w:pStyle w:val="address"/>
        <w:rPr>
          <w:rStyle w:val="e-mail"/>
          <w:lang w:val="de-DE"/>
        </w:rPr>
      </w:pPr>
      <w:hyperlink r:id="rId7" w:history="1">
        <w:r w:rsidR="00B940B4" w:rsidRPr="00F655DB">
          <w:rPr>
            <w:rStyle w:val="Hipervnculo"/>
            <w:rFonts w:ascii="Courier" w:hAnsi="Courier"/>
            <w:noProof/>
            <w:spacing w:val="-6"/>
            <w:lang w:val="de-DE"/>
          </w:rPr>
          <w:t>nicoguntsche@gmail.com</w:t>
        </w:r>
      </w:hyperlink>
    </w:p>
    <w:p w14:paraId="7CB12578" w14:textId="66B9BF23" w:rsidR="00B940B4" w:rsidRDefault="006E3675" w:rsidP="00B940B4">
      <w:pPr>
        <w:pStyle w:val="address"/>
        <w:rPr>
          <w:rStyle w:val="e-mail"/>
          <w:lang w:val="de-DE"/>
        </w:rPr>
      </w:pPr>
      <w:hyperlink r:id="rId8" w:history="1">
        <w:r w:rsidR="00B940B4" w:rsidRPr="00F655DB">
          <w:rPr>
            <w:rStyle w:val="Hipervnculo"/>
            <w:rFonts w:ascii="Courier" w:hAnsi="Courier"/>
            <w:noProof/>
            <w:spacing w:val="-6"/>
            <w:lang w:val="de-DE"/>
          </w:rPr>
          <w:t>francofont7@gmail.com</w:t>
        </w:r>
      </w:hyperlink>
    </w:p>
    <w:p w14:paraId="53AD20AB" w14:textId="34E828BB" w:rsidR="00B940B4" w:rsidRDefault="006E3675" w:rsidP="00B940B4">
      <w:pPr>
        <w:pStyle w:val="address"/>
        <w:rPr>
          <w:rStyle w:val="e-mail"/>
          <w:lang w:val="de-DE"/>
        </w:rPr>
      </w:pPr>
      <w:hyperlink r:id="rId9" w:history="1">
        <w:r w:rsidR="00B940B4" w:rsidRPr="00F655DB">
          <w:rPr>
            <w:rStyle w:val="Hipervnculo"/>
            <w:rFonts w:ascii="Courier" w:hAnsi="Courier"/>
            <w:noProof/>
            <w:spacing w:val="-6"/>
            <w:lang w:val="de-DE"/>
          </w:rPr>
          <w:t>carlosfont32@gmail.com</w:t>
        </w:r>
      </w:hyperlink>
    </w:p>
    <w:p w14:paraId="1DCB1BA4" w14:textId="0CD9BEC1" w:rsidR="00B940B4" w:rsidRDefault="006E3675" w:rsidP="00B940B4">
      <w:pPr>
        <w:pStyle w:val="address"/>
        <w:rPr>
          <w:rStyle w:val="e-mail"/>
          <w:lang w:val="de-DE"/>
        </w:rPr>
      </w:pPr>
      <w:hyperlink r:id="rId10" w:history="1">
        <w:r w:rsidR="00B940B4" w:rsidRPr="00F655DB">
          <w:rPr>
            <w:rStyle w:val="Hipervnculo"/>
            <w:rFonts w:ascii="Courier" w:hAnsi="Courier"/>
            <w:noProof/>
            <w:spacing w:val="-6"/>
            <w:lang w:val="de-DE"/>
          </w:rPr>
          <w:t>sebachiapetta@gmail.com</w:t>
        </w:r>
      </w:hyperlink>
    </w:p>
    <w:p w14:paraId="5070D23A" w14:textId="02AE3AC0" w:rsidR="00B940B4" w:rsidRDefault="00B940B4" w:rsidP="00F77473">
      <w:pPr>
        <w:pStyle w:val="abstract"/>
        <w:spacing w:after="0"/>
        <w:rPr>
          <w:lang w:val="es-AR"/>
        </w:rPr>
      </w:pPr>
      <w:proofErr w:type="spellStart"/>
      <w:r w:rsidRPr="00B940B4">
        <w:rPr>
          <w:b/>
          <w:lang w:val="es-AR"/>
        </w:rPr>
        <w:t>Abstract</w:t>
      </w:r>
      <w:proofErr w:type="spellEnd"/>
      <w:r w:rsidRPr="00B940B4">
        <w:rPr>
          <w:b/>
          <w:lang w:val="es-AR"/>
        </w:rPr>
        <w:t>.</w:t>
      </w:r>
      <w:r w:rsidRPr="00B940B4">
        <w:rPr>
          <w:lang w:val="es-AR"/>
        </w:rPr>
        <w:t xml:space="preserve"> E</w:t>
      </w:r>
      <w:r>
        <w:rPr>
          <w:lang w:val="es-AR"/>
        </w:rPr>
        <w:t xml:space="preserve">n este documento </w:t>
      </w:r>
      <w:r w:rsidR="00F77473">
        <w:rPr>
          <w:lang w:val="es-AR"/>
        </w:rPr>
        <w:t>analizamos los que vimos en la clase</w:t>
      </w:r>
    </w:p>
    <w:p w14:paraId="71108C59" w14:textId="41FC0F42" w:rsidR="00F77473" w:rsidRDefault="00F77473" w:rsidP="00F77473">
      <w:pPr>
        <w:pStyle w:val="keywords"/>
      </w:pPr>
      <w:r>
        <w:rPr>
          <w:b/>
        </w:rPr>
        <w:t>Keywords.</w:t>
      </w:r>
      <w:r>
        <w:t xml:space="preserve"> </w:t>
      </w:r>
      <w:proofErr w:type="spellStart"/>
      <w:r>
        <w:t>Tecnologias</w:t>
      </w:r>
      <w:proofErr w:type="spellEnd"/>
      <w:r>
        <w:t xml:space="preserve"> </w:t>
      </w:r>
      <w:proofErr w:type="spellStart"/>
      <w:r>
        <w:t>emergentes</w:t>
      </w:r>
      <w:proofErr w:type="spellEnd"/>
      <w:r>
        <w:t xml:space="preserve">, </w:t>
      </w:r>
      <w:proofErr w:type="spellStart"/>
      <w:r>
        <w:t>marcados</w:t>
      </w:r>
      <w:proofErr w:type="spellEnd"/>
    </w:p>
    <w:p w14:paraId="2B875000" w14:textId="090F2C99" w:rsidR="00F77473" w:rsidRDefault="00F77473" w:rsidP="00F77473">
      <w:pPr>
        <w:pStyle w:val="heading1"/>
        <w:rPr>
          <w:bCs w:val="0"/>
          <w:sz w:val="18"/>
        </w:rPr>
      </w:pPr>
      <w:proofErr w:type="spellStart"/>
      <w:r>
        <w:rPr>
          <w:bCs w:val="0"/>
          <w:sz w:val="18"/>
        </w:rPr>
        <w:t>Introducción</w:t>
      </w:r>
      <w:proofErr w:type="spellEnd"/>
    </w:p>
    <w:p w14:paraId="262EAA3F" w14:textId="618411B1" w:rsidR="00EE7A07" w:rsidRPr="008F22CA" w:rsidRDefault="00EE7A07" w:rsidP="00EE7A07">
      <w:pPr>
        <w:rPr>
          <w:lang w:val="es-AR"/>
        </w:rPr>
      </w:pPr>
      <w:r w:rsidRPr="008F22CA">
        <w:rPr>
          <w:lang w:val="es-AR"/>
        </w:rPr>
        <w:t xml:space="preserve">En este primer informe haremos un resumen detallado de los puntos clave del </w:t>
      </w:r>
      <w:r w:rsidR="008F22CA" w:rsidRPr="008F22CA">
        <w:rPr>
          <w:lang w:val="es-AR"/>
        </w:rPr>
        <w:t>módulo</w:t>
      </w:r>
      <w:r w:rsidRPr="008F22CA">
        <w:rPr>
          <w:lang w:val="es-AR"/>
        </w:rPr>
        <w:t xml:space="preserve"> 1 tratados en la clase del día 6 de </w:t>
      </w:r>
      <w:r w:rsidR="008F22CA" w:rsidRPr="008F22CA">
        <w:rPr>
          <w:lang w:val="es-AR"/>
        </w:rPr>
        <w:t>abril</w:t>
      </w:r>
      <w:r w:rsidRPr="008F22CA">
        <w:rPr>
          <w:lang w:val="es-AR"/>
        </w:rPr>
        <w:t>, y explicaremos brevemente de qué trató cada una de las actividades que llevamos a cabo a lo largo de la clase</w:t>
      </w:r>
      <w:r w:rsidR="00863C05" w:rsidRPr="008F22CA">
        <w:rPr>
          <w:lang w:val="es-AR"/>
        </w:rPr>
        <w:t>.</w:t>
      </w:r>
    </w:p>
    <w:p w14:paraId="02662E22" w14:textId="4D9E93C2" w:rsidR="00863C05" w:rsidRPr="008F22CA" w:rsidRDefault="00863C05" w:rsidP="00EE7A07">
      <w:pPr>
        <w:rPr>
          <w:lang w:val="es-AR"/>
        </w:rPr>
      </w:pPr>
      <w:r w:rsidRPr="008F22CA">
        <w:rPr>
          <w:lang w:val="es-AR"/>
        </w:rPr>
        <w:t xml:space="preserve">Esto nos </w:t>
      </w:r>
      <w:r w:rsidR="008F22CA" w:rsidRPr="008F22CA">
        <w:rPr>
          <w:lang w:val="es-AR"/>
        </w:rPr>
        <w:t>ayudó</w:t>
      </w:r>
      <w:r w:rsidRPr="008F22CA">
        <w:rPr>
          <w:lang w:val="es-AR"/>
        </w:rPr>
        <w:t xml:space="preserve"> a comenzar a relacionarnos con</w:t>
      </w:r>
      <w:r w:rsidR="008F22CA" w:rsidRPr="008F22CA">
        <w:rPr>
          <w:lang w:val="es-AR"/>
        </w:rPr>
        <w:t xml:space="preserve"> distintas tecnologías para hacer un correcto uso de procesadores de texto y realizar informes de una manera más rápida y sencilla.</w:t>
      </w:r>
    </w:p>
    <w:p w14:paraId="59189565" w14:textId="1F28221A" w:rsidR="00F77473" w:rsidRDefault="00F77473" w:rsidP="008F22CA">
      <w:pPr>
        <w:ind w:firstLine="0"/>
      </w:pPr>
    </w:p>
    <w:p w14:paraId="182A8CA2" w14:textId="7EE73308" w:rsidR="00F77473" w:rsidRDefault="00F77473" w:rsidP="00F77473">
      <w:pPr>
        <w:pStyle w:val="heading1"/>
      </w:pPr>
      <w:proofErr w:type="spellStart"/>
      <w:r>
        <w:t>Lenguaje</w:t>
      </w:r>
      <w:proofErr w:type="spellEnd"/>
      <w:r>
        <w:t xml:space="preserve"> html</w:t>
      </w:r>
    </w:p>
    <w:p w14:paraId="495FAF2E" w14:textId="164D8CDD" w:rsidR="00EA2827" w:rsidRDefault="00E128A3" w:rsidP="00EA2827">
      <w:pPr>
        <w:rPr>
          <w:lang w:val="es-AR"/>
        </w:rPr>
      </w:pPr>
      <w:r w:rsidRPr="00E128A3">
        <w:rPr>
          <w:lang w:val="es-AR"/>
        </w:rPr>
        <w:t>HTML, cuyas siglas en inglés son de </w:t>
      </w:r>
      <w:proofErr w:type="spellStart"/>
      <w:r w:rsidRPr="00E128A3">
        <w:rPr>
          <w:lang w:val="es-AR"/>
        </w:rPr>
        <w:t>HyperText</w:t>
      </w:r>
      <w:proofErr w:type="spellEnd"/>
      <w:r w:rsidRPr="00E128A3">
        <w:rPr>
          <w:lang w:val="es-AR"/>
        </w:rPr>
        <w:t xml:space="preserve"> </w:t>
      </w:r>
      <w:proofErr w:type="spellStart"/>
      <w:r w:rsidRPr="00E128A3">
        <w:rPr>
          <w:lang w:val="es-AR"/>
        </w:rPr>
        <w:t>Markup</w:t>
      </w:r>
      <w:proofErr w:type="spellEnd"/>
      <w:r w:rsidRPr="00E128A3">
        <w:rPr>
          <w:lang w:val="es-AR"/>
        </w:rPr>
        <w:t xml:space="preserve"> </w:t>
      </w:r>
      <w:proofErr w:type="spellStart"/>
      <w:r w:rsidRPr="00E128A3">
        <w:rPr>
          <w:lang w:val="es-AR"/>
        </w:rPr>
        <w:t>Language</w:t>
      </w:r>
      <w:proofErr w:type="spellEnd"/>
      <w:r w:rsidRPr="00E128A3">
        <w:rPr>
          <w:lang w:val="es-AR"/>
        </w:rPr>
        <w:t> (‘lenguaje de marcado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w:t>
      </w:r>
    </w:p>
    <w:p w14:paraId="14F86561" w14:textId="655D11A1" w:rsidR="00E128A3" w:rsidRPr="00E128A3" w:rsidRDefault="00E128A3" w:rsidP="00EA2827">
      <w:pPr>
        <w:rPr>
          <w:lang w:val="es-AR"/>
        </w:rPr>
      </w:pPr>
      <w:r w:rsidRPr="00E128A3">
        <w:rPr>
          <w:lang w:val="es-AR"/>
        </w:rPr>
        <w:t>En la clase nos explicaron un ejemplo de texto HTML escrito primero en un simple bloc de notas para que luego de guardarlo con el formato .</w:t>
      </w:r>
      <w:proofErr w:type="spellStart"/>
      <w:r w:rsidRPr="00E128A3">
        <w:rPr>
          <w:lang w:val="es-AR"/>
        </w:rPr>
        <w:t>html</w:t>
      </w:r>
      <w:proofErr w:type="spellEnd"/>
      <w:r w:rsidRPr="00E128A3">
        <w:rPr>
          <w:lang w:val="es-AR"/>
        </w:rPr>
        <w:t>, al abrirlo podamos ver que estábamos escribiendo un código del cual nace una página web. Además, pudimos diferentes tipos de “tags” importantes para el desarrollo de la página, como, por ejemplo: cómo escribir los títulos como así también los diferentes tamaños de escritura</w:t>
      </w:r>
      <w:r w:rsidR="008E5F39">
        <w:rPr>
          <w:lang w:val="es-AR"/>
        </w:rPr>
        <w:t>.</w:t>
      </w:r>
    </w:p>
    <w:p w14:paraId="4813C5DF" w14:textId="77777777" w:rsidR="00EA2827" w:rsidRPr="00E128A3" w:rsidRDefault="00EA2827" w:rsidP="00EA2827">
      <w:pPr>
        <w:rPr>
          <w:lang w:val="es-AR"/>
        </w:rPr>
      </w:pPr>
    </w:p>
    <w:p w14:paraId="069DBB3C" w14:textId="25DF7ABE" w:rsidR="00F77473" w:rsidRDefault="00F77473" w:rsidP="00F77473">
      <w:pPr>
        <w:pStyle w:val="heading2"/>
        <w:spacing w:before="0"/>
      </w:pPr>
      <w:r>
        <w:lastRenderedPageBreak/>
        <w:t>Sitio w3ols.html</w:t>
      </w:r>
    </w:p>
    <w:p w14:paraId="39D44BA8" w14:textId="0720D0CC" w:rsidR="008E5F39" w:rsidRDefault="008E5F39" w:rsidP="008E5F39">
      <w:pPr>
        <w:rPr>
          <w:lang w:val="es-AR"/>
        </w:rPr>
      </w:pPr>
      <w:r w:rsidRPr="008E5F39">
        <w:rPr>
          <w:lang w:val="es-AR"/>
        </w:rPr>
        <w:t>El lenguaje HTML basa su filosofía de desarrollo en la diferenciación. Para añadir un elemento externo a la página (imagen, vídeo, script,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14:paraId="5DB1FB62" w14:textId="1005B9B8" w:rsidR="008E5F39" w:rsidRPr="008E5F39" w:rsidRDefault="008E5F39" w:rsidP="008E5F39">
      <w:pPr>
        <w:rPr>
          <w:lang w:val="es-AR"/>
        </w:rPr>
      </w:pPr>
      <w:r w:rsidRPr="008E5F39">
        <w:rPr>
          <w:lang w:val="es-AR"/>
        </w:rPr>
        <w:t>HTML es un lenguaje de marcado que nos permite indicar la estructura de nuestro documento mediante etiquetas. Este lenguaje nos ofrece una gran adaptabilidad, una estructuración lógica y es fácil de interpre</w:t>
      </w:r>
      <w:r w:rsidRPr="008E5F39">
        <w:rPr>
          <w:lang w:val="es-AR"/>
        </w:rPr>
        <w:softHyphen/>
        <w:t>tar tanto por humanos como por máquinas.</w:t>
      </w:r>
    </w:p>
    <w:p w14:paraId="00D2B653" w14:textId="77777777" w:rsidR="008E5F39" w:rsidRPr="008E5F39" w:rsidRDefault="008E5F39" w:rsidP="008E5F39">
      <w:pPr>
        <w:rPr>
          <w:lang w:val="es-AR"/>
        </w:rPr>
      </w:pPr>
    </w:p>
    <w:p w14:paraId="09749714" w14:textId="1678F0BB" w:rsidR="00F77473" w:rsidRDefault="005B3F62" w:rsidP="00F77473">
      <w:pPr>
        <w:pStyle w:val="heading2"/>
        <w:rPr>
          <w:lang w:val="es-AR"/>
        </w:rPr>
      </w:pPr>
      <w:r w:rsidRPr="005B3F62">
        <w:rPr>
          <w:lang w:val="es-AR"/>
        </w:rPr>
        <w:t>Nuestro primer ejemplo de u</w:t>
      </w:r>
      <w:r>
        <w:rPr>
          <w:lang w:val="es-AR"/>
        </w:rPr>
        <w:t xml:space="preserve">na </w:t>
      </w:r>
      <w:proofErr w:type="spellStart"/>
      <w:r>
        <w:rPr>
          <w:lang w:val="es-AR"/>
        </w:rPr>
        <w:t>pagina</w:t>
      </w:r>
      <w:proofErr w:type="spellEnd"/>
      <w:r>
        <w:rPr>
          <w:lang w:val="es-AR"/>
        </w:rPr>
        <w:t xml:space="preserve"> </w:t>
      </w:r>
      <w:proofErr w:type="spellStart"/>
      <w:r>
        <w:rPr>
          <w:lang w:val="es-AR"/>
        </w:rPr>
        <w:t>html</w:t>
      </w:r>
      <w:proofErr w:type="spellEnd"/>
    </w:p>
    <w:p w14:paraId="38B7F5D9" w14:textId="00C553E9" w:rsidR="005B3F62" w:rsidRDefault="005B3F62" w:rsidP="005B3F62">
      <w:pPr>
        <w:rPr>
          <w:lang w:val="es-AR"/>
        </w:rPr>
      </w:pPr>
      <w:r>
        <w:rPr>
          <w:lang w:val="es-AR"/>
        </w:rPr>
        <w:t xml:space="preserve">Este es nuestro primer ejemplo de </w:t>
      </w:r>
      <w:proofErr w:type="spellStart"/>
      <w:r>
        <w:rPr>
          <w:lang w:val="es-AR"/>
        </w:rPr>
        <w:t>html</w:t>
      </w:r>
      <w:proofErr w:type="spellEnd"/>
      <w:r>
        <w:rPr>
          <w:lang w:val="es-AR"/>
        </w:rPr>
        <w:t xml:space="preserve"> creado</w:t>
      </w:r>
    </w:p>
    <w:p w14:paraId="1FF385B1" w14:textId="77777777" w:rsidR="005B3F62" w:rsidRPr="005B3F62" w:rsidRDefault="005B3F62" w:rsidP="005B3F62">
      <w:pPr>
        <w:pStyle w:val="programcode"/>
      </w:pPr>
      <w:r w:rsidRPr="005B3F62">
        <w:t>&lt;html&gt;</w:t>
      </w:r>
    </w:p>
    <w:p w14:paraId="5C5CA11B" w14:textId="77777777" w:rsidR="005B3F62" w:rsidRPr="005B3F62" w:rsidRDefault="005B3F62" w:rsidP="005B3F62">
      <w:pPr>
        <w:pStyle w:val="programcode"/>
      </w:pPr>
    </w:p>
    <w:p w14:paraId="689D5F6C" w14:textId="77777777" w:rsidR="005B3F62" w:rsidRPr="005B3F62" w:rsidRDefault="005B3F62" w:rsidP="005B3F62">
      <w:pPr>
        <w:pStyle w:val="programcode"/>
      </w:pPr>
      <w:r w:rsidRPr="005B3F62">
        <w:t>&lt;head&gt;</w:t>
      </w:r>
    </w:p>
    <w:p w14:paraId="7862B189" w14:textId="77777777" w:rsidR="005B3F62" w:rsidRPr="005B3F62" w:rsidRDefault="005B3F62" w:rsidP="005B3F62">
      <w:pPr>
        <w:pStyle w:val="programcode"/>
      </w:pPr>
      <w:r w:rsidRPr="005B3F62">
        <w:t>&lt;h1&gt;</w:t>
      </w:r>
    </w:p>
    <w:p w14:paraId="7D41C5E8" w14:textId="77777777" w:rsidR="005B3F62" w:rsidRPr="005B3F62" w:rsidRDefault="005B3F62" w:rsidP="005B3F62">
      <w:pPr>
        <w:pStyle w:val="programcode"/>
      </w:pPr>
      <w:proofErr w:type="spellStart"/>
      <w:r w:rsidRPr="005B3F62">
        <w:t>Titulo</w:t>
      </w:r>
      <w:proofErr w:type="spellEnd"/>
    </w:p>
    <w:p w14:paraId="5F526046" w14:textId="77777777" w:rsidR="005B3F62" w:rsidRPr="005B3F62" w:rsidRDefault="005B3F62" w:rsidP="005B3F62">
      <w:pPr>
        <w:pStyle w:val="programcode"/>
      </w:pPr>
      <w:r w:rsidRPr="005B3F62">
        <w:t>&lt;/h1&gt;</w:t>
      </w:r>
    </w:p>
    <w:p w14:paraId="7644352B" w14:textId="77777777" w:rsidR="005B3F62" w:rsidRPr="009563BA" w:rsidRDefault="005B3F62" w:rsidP="005B3F62">
      <w:pPr>
        <w:pStyle w:val="programcode"/>
      </w:pPr>
      <w:r w:rsidRPr="009563BA">
        <w:t>&lt;</w:t>
      </w:r>
      <w:proofErr w:type="spellStart"/>
      <w:r w:rsidRPr="009563BA">
        <w:t>hr</w:t>
      </w:r>
      <w:proofErr w:type="spellEnd"/>
      <w:r w:rsidRPr="009563BA">
        <w:t>&gt;</w:t>
      </w:r>
    </w:p>
    <w:p w14:paraId="31B8A75C" w14:textId="77777777" w:rsidR="005B3F62" w:rsidRPr="009563BA" w:rsidRDefault="005B3F62" w:rsidP="005B3F62">
      <w:pPr>
        <w:pStyle w:val="programcode"/>
      </w:pPr>
      <w:r w:rsidRPr="009563BA">
        <w:t>&lt;/head&gt;</w:t>
      </w:r>
    </w:p>
    <w:p w14:paraId="13F94E44" w14:textId="77777777" w:rsidR="005B3F62" w:rsidRPr="009563BA" w:rsidRDefault="005B3F62" w:rsidP="005B3F62">
      <w:pPr>
        <w:pStyle w:val="programcode"/>
      </w:pPr>
    </w:p>
    <w:p w14:paraId="5E3C3203" w14:textId="77777777" w:rsidR="005B3F62" w:rsidRPr="005B3F62" w:rsidRDefault="005B3F62" w:rsidP="005B3F62">
      <w:pPr>
        <w:pStyle w:val="programcode"/>
      </w:pPr>
      <w:r w:rsidRPr="005B3F62">
        <w:t>&lt;body&gt;</w:t>
      </w:r>
    </w:p>
    <w:p w14:paraId="4657767B" w14:textId="77777777" w:rsidR="005B3F62" w:rsidRPr="005B3F62" w:rsidRDefault="005B3F62" w:rsidP="005B3F62">
      <w:pPr>
        <w:pStyle w:val="programcode"/>
      </w:pPr>
      <w:r w:rsidRPr="005B3F62">
        <w:t>&lt;h1&gt;</w:t>
      </w:r>
    </w:p>
    <w:p w14:paraId="24691AE9" w14:textId="77777777" w:rsidR="005B3F62" w:rsidRPr="005B3F62" w:rsidRDefault="005B3F62" w:rsidP="005B3F62">
      <w:pPr>
        <w:pStyle w:val="programcode"/>
      </w:pPr>
      <w:proofErr w:type="spellStart"/>
      <w:r w:rsidRPr="005B3F62">
        <w:t>texto</w:t>
      </w:r>
      <w:proofErr w:type="spellEnd"/>
    </w:p>
    <w:p w14:paraId="6F3A2865" w14:textId="77777777" w:rsidR="005B3F62" w:rsidRPr="005B3F62" w:rsidRDefault="005B3F62" w:rsidP="005B3F62">
      <w:pPr>
        <w:pStyle w:val="programcode"/>
      </w:pPr>
      <w:r w:rsidRPr="005B3F62">
        <w:t>&lt;/h1&gt;</w:t>
      </w:r>
    </w:p>
    <w:p w14:paraId="252C9D09" w14:textId="77777777" w:rsidR="005B3F62" w:rsidRPr="009563BA" w:rsidRDefault="005B3F62" w:rsidP="005B3F62">
      <w:pPr>
        <w:pStyle w:val="programcode"/>
        <w:rPr>
          <w:lang w:val="es-AR"/>
        </w:rPr>
      </w:pPr>
      <w:r w:rsidRPr="009563BA">
        <w:rPr>
          <w:lang w:val="es-AR"/>
        </w:rPr>
        <w:t>&lt;h2&gt;</w:t>
      </w:r>
    </w:p>
    <w:p w14:paraId="3B911CF0" w14:textId="77777777" w:rsidR="005B3F62" w:rsidRPr="005B3F62" w:rsidRDefault="005B3F62" w:rsidP="005B3F62">
      <w:pPr>
        <w:pStyle w:val="programcode"/>
        <w:rPr>
          <w:lang w:val="es-AR"/>
        </w:rPr>
      </w:pPr>
      <w:r w:rsidRPr="005B3F62">
        <w:rPr>
          <w:lang w:val="es-AR"/>
        </w:rPr>
        <w:t>texto</w:t>
      </w:r>
    </w:p>
    <w:p w14:paraId="491005A5" w14:textId="77777777" w:rsidR="005B3F62" w:rsidRPr="005B3F62" w:rsidRDefault="005B3F62" w:rsidP="005B3F62">
      <w:pPr>
        <w:pStyle w:val="programcode"/>
        <w:rPr>
          <w:lang w:val="es-AR"/>
        </w:rPr>
      </w:pPr>
      <w:r w:rsidRPr="005B3F62">
        <w:rPr>
          <w:lang w:val="es-AR"/>
        </w:rPr>
        <w:t>&lt;/h2&gt;</w:t>
      </w:r>
    </w:p>
    <w:p w14:paraId="06B55859" w14:textId="77777777" w:rsidR="005B3F62" w:rsidRPr="005B3F62" w:rsidRDefault="005B3F62" w:rsidP="005B3F62">
      <w:pPr>
        <w:pStyle w:val="programcode"/>
        <w:rPr>
          <w:lang w:val="es-AR"/>
        </w:rPr>
      </w:pPr>
    </w:p>
    <w:p w14:paraId="760AF3CB" w14:textId="77777777" w:rsidR="005B3F62" w:rsidRPr="005B3F62" w:rsidRDefault="005B3F62" w:rsidP="005B3F62">
      <w:pPr>
        <w:pStyle w:val="programcode"/>
        <w:rPr>
          <w:lang w:val="es-AR"/>
        </w:rPr>
      </w:pPr>
      <w:r w:rsidRPr="005B3F62">
        <w:rPr>
          <w:lang w:val="es-AR"/>
        </w:rPr>
        <w:t>texto</w:t>
      </w:r>
    </w:p>
    <w:p w14:paraId="1D37AC0F" w14:textId="77777777" w:rsidR="005B3F62" w:rsidRPr="005B3F62" w:rsidRDefault="005B3F62" w:rsidP="005B3F62">
      <w:pPr>
        <w:pStyle w:val="programcode"/>
        <w:rPr>
          <w:lang w:val="es-AR"/>
        </w:rPr>
      </w:pPr>
      <w:r w:rsidRPr="005B3F62">
        <w:rPr>
          <w:lang w:val="es-AR"/>
        </w:rPr>
        <w:t>&lt;p&gt;</w:t>
      </w:r>
    </w:p>
    <w:p w14:paraId="7BD071EB" w14:textId="77777777" w:rsidR="005B3F62" w:rsidRPr="009563BA" w:rsidRDefault="005B3F62" w:rsidP="005B3F62">
      <w:pPr>
        <w:pStyle w:val="programcode"/>
      </w:pPr>
      <w:r w:rsidRPr="009563BA">
        <w:t>&lt;strong&gt;</w:t>
      </w:r>
    </w:p>
    <w:p w14:paraId="06AF469A" w14:textId="77777777" w:rsidR="005B3F62" w:rsidRPr="009563BA" w:rsidRDefault="005B3F62" w:rsidP="005B3F62">
      <w:pPr>
        <w:pStyle w:val="programcode"/>
      </w:pPr>
      <w:proofErr w:type="spellStart"/>
      <w:r w:rsidRPr="009563BA">
        <w:t>texto</w:t>
      </w:r>
      <w:proofErr w:type="spellEnd"/>
    </w:p>
    <w:p w14:paraId="0D3429BC" w14:textId="77777777" w:rsidR="005B3F62" w:rsidRPr="009563BA" w:rsidRDefault="005B3F62" w:rsidP="005B3F62">
      <w:pPr>
        <w:pStyle w:val="programcode"/>
      </w:pPr>
      <w:r w:rsidRPr="009563BA">
        <w:t>&lt;/strong&gt;</w:t>
      </w:r>
    </w:p>
    <w:p w14:paraId="2531D615" w14:textId="77777777" w:rsidR="005B3F62" w:rsidRPr="009563BA" w:rsidRDefault="005B3F62" w:rsidP="005B3F62">
      <w:pPr>
        <w:pStyle w:val="programcode"/>
      </w:pPr>
      <w:r w:rsidRPr="009563BA">
        <w:t>&lt;/body&gt;</w:t>
      </w:r>
    </w:p>
    <w:p w14:paraId="03EEB3BB" w14:textId="77777777" w:rsidR="005B3F62" w:rsidRPr="009563BA" w:rsidRDefault="005B3F62" w:rsidP="005B3F62">
      <w:pPr>
        <w:pStyle w:val="programcode"/>
      </w:pPr>
    </w:p>
    <w:p w14:paraId="7771C713" w14:textId="77777777" w:rsidR="005B3F62" w:rsidRPr="009563BA" w:rsidRDefault="005B3F62" w:rsidP="005B3F62">
      <w:pPr>
        <w:pStyle w:val="programcode"/>
      </w:pPr>
    </w:p>
    <w:p w14:paraId="1F7E07DF" w14:textId="77777777" w:rsidR="00A13352" w:rsidRPr="009563BA" w:rsidRDefault="005B3F62" w:rsidP="00A13352">
      <w:pPr>
        <w:pStyle w:val="programcode"/>
      </w:pPr>
      <w:r w:rsidRPr="009563BA">
        <w:t>&lt;/html&gt;</w:t>
      </w:r>
    </w:p>
    <w:p w14:paraId="34844842" w14:textId="149E7F15" w:rsidR="00A13352" w:rsidRDefault="00A13352" w:rsidP="00A13352">
      <w:pPr>
        <w:pStyle w:val="heading1"/>
        <w:rPr>
          <w:rStyle w:val="heading3"/>
          <w:b/>
          <w:bCs w:val="0"/>
          <w:lang w:val="es-AR"/>
        </w:rPr>
      </w:pPr>
      <w:r w:rsidRPr="00A13352">
        <w:rPr>
          <w:rStyle w:val="heading3"/>
          <w:b/>
          <w:bCs w:val="0"/>
          <w:lang w:val="es-AR"/>
        </w:rPr>
        <w:lastRenderedPageBreak/>
        <w:t>Forma de navegar seguro</w:t>
      </w:r>
    </w:p>
    <w:p w14:paraId="59A9A27E" w14:textId="6069B16E" w:rsidR="008E5F39" w:rsidRPr="008E5F39" w:rsidRDefault="008E5F39" w:rsidP="008E5F39">
      <w:pPr>
        <w:rPr>
          <w:lang w:val="es-AR"/>
        </w:rPr>
      </w:pPr>
      <w:r w:rsidRPr="008E5F39">
        <w:rPr>
          <w:lang w:val="es-AR"/>
        </w:rPr>
        <w:t xml:space="preserve">En el caso de querer navegar de forma segura, por los archivos de nuestro ordenador. Lo que podemos hacer es escribir </w:t>
      </w:r>
      <w:hyperlink r:id="rId11" w:history="1">
        <w:r w:rsidRPr="008E5F39">
          <w:rPr>
            <w:rStyle w:val="Hipervnculo"/>
            <w:lang w:val="es-AR"/>
          </w:rPr>
          <w:t>file://c:/</w:t>
        </w:r>
      </w:hyperlink>
      <w:r w:rsidRPr="008E5F39">
        <w:rPr>
          <w:lang w:val="es-AR"/>
        </w:rPr>
        <w:t xml:space="preserve"> en el navegador (Google </w:t>
      </w:r>
      <w:r w:rsidR="008F22CA" w:rsidRPr="008E5F39">
        <w:rPr>
          <w:lang w:val="es-AR"/>
        </w:rPr>
        <w:t>Chrome,</w:t>
      </w:r>
      <w:r w:rsidRPr="008E5F39">
        <w:rPr>
          <w:lang w:val="es-AR"/>
        </w:rPr>
        <w:t xml:space="preserve"> por ejemplo), esto desplegara un índice con todas las carpetas que tenemos en nuestro disco c y sus respectivos archivos, los cuales podemos abrir desde este índice. Esto nos sirve en el caso de que no queramos esparcir un virus al resto de la computadora</w:t>
      </w:r>
      <w:r>
        <w:rPr>
          <w:lang w:val="es-AR"/>
        </w:rPr>
        <w:t>.</w:t>
      </w:r>
    </w:p>
    <w:p w14:paraId="41B027E0" w14:textId="77777777" w:rsidR="00A13352" w:rsidRDefault="00A13352" w:rsidP="00A13352">
      <w:pPr>
        <w:pStyle w:val="heading1"/>
        <w:rPr>
          <w:lang w:val="es-AR"/>
        </w:rPr>
      </w:pPr>
      <w:r>
        <w:rPr>
          <w:lang w:val="es-AR"/>
        </w:rPr>
        <w:t xml:space="preserve">Sitio de </w:t>
      </w:r>
      <w:proofErr w:type="spellStart"/>
      <w:r>
        <w:rPr>
          <w:lang w:val="es-AR"/>
        </w:rPr>
        <w:t>Github</w:t>
      </w:r>
      <w:proofErr w:type="spellEnd"/>
    </w:p>
    <w:p w14:paraId="755D3102" w14:textId="77777777" w:rsidR="008E5F39" w:rsidRDefault="008E5F39" w:rsidP="008E5F39">
      <w:pPr>
        <w:pStyle w:val="p1a"/>
        <w:rPr>
          <w:lang w:val="es-AR"/>
        </w:rPr>
      </w:pPr>
      <w:r w:rsidRPr="008E5F39">
        <w:rPr>
          <w:lang w:val="es-AR"/>
        </w:rPr>
        <w:t>GitHub es una forja (plataforma de desarrollo colaborativo) para alojar proyectos utilizando el sistema de control de versiones Git. Se utiliza principalmente para la creación de código fuente de programas de ordenador.</w:t>
      </w:r>
    </w:p>
    <w:p w14:paraId="7CE26AA4" w14:textId="362CE54E" w:rsidR="008E5F39" w:rsidRPr="00473883" w:rsidRDefault="00473883" w:rsidP="008E5F39">
      <w:pPr>
        <w:pStyle w:val="p1a"/>
        <w:rPr>
          <w:lang w:val="es-AR"/>
        </w:rPr>
      </w:pPr>
      <w:r w:rsidRPr="00473883">
        <w:rPr>
          <w:lang w:val="es-AR"/>
        </w:rPr>
        <w:t>Los repositorios son, como su propio nombre indica, lugares virtuales alojados en la nube en donde los usuarios pueden almacenar cualquier tipo de archivo. Suelen usarse para guardar archivos de texto que representan código en distintos lenguajes de programación, los cuales a su vez conforman un programa o aplicación. Este es el servicio principal que ofrece GitHub: repositorios en donde los usuarios pueden almacenar el código de sus aplicaciones, ya sea de forma pública, privada o a través de una organización.</w:t>
      </w:r>
    </w:p>
    <w:p w14:paraId="7F4F1DD3" w14:textId="77777777" w:rsidR="008E5F39" w:rsidRPr="008E5F39" w:rsidRDefault="008E5F39" w:rsidP="008E5F39">
      <w:pPr>
        <w:rPr>
          <w:lang w:val="es-AR"/>
        </w:rPr>
      </w:pPr>
    </w:p>
    <w:p w14:paraId="2AB25058" w14:textId="77777777" w:rsidR="008E5F39" w:rsidRPr="008E5F39" w:rsidRDefault="008E5F39" w:rsidP="008E5F39">
      <w:pPr>
        <w:rPr>
          <w:lang w:val="es-AR"/>
        </w:rPr>
      </w:pPr>
    </w:p>
    <w:p w14:paraId="33CE49C5" w14:textId="1FF2D895" w:rsidR="005B3F62" w:rsidRDefault="00A13352" w:rsidP="005B3F62">
      <w:pPr>
        <w:pStyle w:val="heading1"/>
        <w:rPr>
          <w:lang w:val="es-AR"/>
        </w:rPr>
      </w:pPr>
      <w:r>
        <w:rPr>
          <w:lang w:val="es-AR"/>
        </w:rPr>
        <w:t>Plantillas</w:t>
      </w:r>
      <w:r w:rsidR="00473883">
        <w:rPr>
          <w:lang w:val="es-AR"/>
        </w:rPr>
        <w:t xml:space="preserve"> </w:t>
      </w:r>
      <w:r w:rsidR="00473883" w:rsidRPr="005F0035">
        <w:rPr>
          <w:lang w:val="es-AR"/>
        </w:rPr>
        <w:t>de la catedra en Word</w:t>
      </w:r>
    </w:p>
    <w:p w14:paraId="5409CAEF" w14:textId="6F4A683A" w:rsidR="00F576C1" w:rsidRPr="00F576C1" w:rsidRDefault="00F576C1" w:rsidP="00F576C1">
      <w:pPr>
        <w:pStyle w:val="p1a"/>
        <w:rPr>
          <w:lang w:val="es-AR"/>
        </w:rPr>
      </w:pPr>
      <w:r w:rsidRPr="00F576C1">
        <w:rPr>
          <w:lang w:val="es-AR"/>
        </w:rPr>
        <w:t xml:space="preserve">Se nos propuso aprender a utilizar una plantilla brindada por la catedra, la cual nos facilita el trabajo de crear una estructura de documento desde cero y en su lugar utilizar un formato ya predeterminado, revisado y aprobado para ahorrarnos grandes cantidades de tiempo e inconvenientes. La intención de enseñarnos esto es inicialmente </w:t>
      </w:r>
      <w:r w:rsidR="008F22CA" w:rsidRPr="00F576C1">
        <w:rPr>
          <w:lang w:val="es-AR"/>
        </w:rPr>
        <w:t>que,</w:t>
      </w:r>
      <w:r w:rsidRPr="00F576C1">
        <w:rPr>
          <w:lang w:val="es-AR"/>
        </w:rPr>
        <w:t xml:space="preserve"> en un futuro a la hora de realizar el trabajo final de estudios, empleemos este tipo de técnicas para mejorar nuestro desempeño y al mismo tiempo optimizar nuestro tiempo.</w:t>
      </w:r>
    </w:p>
    <w:p w14:paraId="426B9782" w14:textId="77777777" w:rsidR="00F576C1" w:rsidRPr="00F576C1" w:rsidRDefault="00F576C1" w:rsidP="00F576C1">
      <w:pPr>
        <w:rPr>
          <w:lang w:val="es-AR"/>
        </w:rPr>
      </w:pPr>
    </w:p>
    <w:p w14:paraId="25178BEC" w14:textId="77777777" w:rsidR="00B940B4" w:rsidRPr="00B940B4" w:rsidRDefault="00B940B4" w:rsidP="00B940B4">
      <w:pPr>
        <w:pStyle w:val="address"/>
        <w:rPr>
          <w:lang w:val="de-DE"/>
        </w:rPr>
      </w:pPr>
    </w:p>
    <w:sectPr w:rsidR="00B940B4" w:rsidRPr="00B940B4"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A02BC" w14:textId="77777777" w:rsidR="006E3675" w:rsidRDefault="006E3675">
      <w:r>
        <w:separator/>
      </w:r>
    </w:p>
  </w:endnote>
  <w:endnote w:type="continuationSeparator" w:id="0">
    <w:p w14:paraId="3FC2B9AF" w14:textId="77777777" w:rsidR="006E3675" w:rsidRDefault="006E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A3750" w14:textId="77777777" w:rsidR="006E3675" w:rsidRDefault="006E3675" w:rsidP="009A40EA">
      <w:r>
        <w:separator/>
      </w:r>
    </w:p>
  </w:footnote>
  <w:footnote w:type="continuationSeparator" w:id="0">
    <w:p w14:paraId="7480FD5D" w14:textId="77777777" w:rsidR="006E3675" w:rsidRPr="009A40EA" w:rsidRDefault="006E3675" w:rsidP="009A40EA">
      <w:r>
        <w:separator/>
      </w:r>
    </w:p>
  </w:footnote>
  <w:footnote w:type="continuationNotice" w:id="1">
    <w:p w14:paraId="6B850812" w14:textId="77777777" w:rsidR="006E3675" w:rsidRPr="00C26F77" w:rsidRDefault="006E3675"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1918594977">
    <w:abstractNumId w:val="10"/>
  </w:num>
  <w:num w:numId="2" w16cid:durableId="1010183196">
    <w:abstractNumId w:val="9"/>
  </w:num>
  <w:num w:numId="3" w16cid:durableId="2020888096">
    <w:abstractNumId w:val="11"/>
  </w:num>
  <w:num w:numId="4" w16cid:durableId="1768889004">
    <w:abstractNumId w:val="5"/>
  </w:num>
  <w:num w:numId="5" w16cid:durableId="1643194184">
    <w:abstractNumId w:val="4"/>
  </w:num>
  <w:num w:numId="6" w16cid:durableId="533811123">
    <w:abstractNumId w:val="7"/>
  </w:num>
  <w:num w:numId="7" w16cid:durableId="1429040547">
    <w:abstractNumId w:val="8"/>
  </w:num>
  <w:num w:numId="8" w16cid:durableId="1657224555">
    <w:abstractNumId w:val="7"/>
  </w:num>
  <w:num w:numId="9" w16cid:durableId="2103142781">
    <w:abstractNumId w:val="6"/>
  </w:num>
  <w:num w:numId="10" w16cid:durableId="4936834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3065399">
    <w:abstractNumId w:val="3"/>
  </w:num>
  <w:num w:numId="12" w16cid:durableId="2010675948">
    <w:abstractNumId w:val="2"/>
  </w:num>
  <w:num w:numId="13" w16cid:durableId="2034261336">
    <w:abstractNumId w:val="1"/>
  </w:num>
  <w:num w:numId="14" w16cid:durableId="1280145432">
    <w:abstractNumId w:val="0"/>
  </w:num>
  <w:num w:numId="15" w16cid:durableId="19112321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255453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60135466">
    <w:abstractNumId w:val="6"/>
  </w:num>
  <w:num w:numId="18" w16cid:durableId="1354912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227789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258816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US" w:vendorID="64" w:dllVersion="6" w:nlCheck="1" w:checkStyle="1"/>
  <w:activeWritingStyle w:appName="MSWord" w:lang="en-US" w:vendorID="64" w:dllVersion="4096" w:nlCheck="1" w:checkStyle="0"/>
  <w:activeWritingStyle w:appName="MSWord" w:lang="es-AR"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autoHyphenation/>
  <w:hyphenationZone w:val="400"/>
  <w:doNotHyphenateCaps/>
  <w:evenAndOddHeader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7DD4"/>
    <w:rsid w:val="0000048D"/>
    <w:rsid w:val="000110D3"/>
    <w:rsid w:val="000209FE"/>
    <w:rsid w:val="000310FD"/>
    <w:rsid w:val="00035058"/>
    <w:rsid w:val="00044B21"/>
    <w:rsid w:val="00052B81"/>
    <w:rsid w:val="00083617"/>
    <w:rsid w:val="000B553B"/>
    <w:rsid w:val="000C1161"/>
    <w:rsid w:val="000C5BDE"/>
    <w:rsid w:val="000D0BFA"/>
    <w:rsid w:val="000D63D0"/>
    <w:rsid w:val="000F273E"/>
    <w:rsid w:val="000F328B"/>
    <w:rsid w:val="001106A4"/>
    <w:rsid w:val="00151772"/>
    <w:rsid w:val="00155D11"/>
    <w:rsid w:val="0015721A"/>
    <w:rsid w:val="0016340C"/>
    <w:rsid w:val="00166009"/>
    <w:rsid w:val="00171521"/>
    <w:rsid w:val="00176368"/>
    <w:rsid w:val="00191F31"/>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43F19"/>
    <w:rsid w:val="002501E6"/>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632C"/>
    <w:rsid w:val="003D75EF"/>
    <w:rsid w:val="003E18D7"/>
    <w:rsid w:val="003F00C7"/>
    <w:rsid w:val="003F423B"/>
    <w:rsid w:val="00410277"/>
    <w:rsid w:val="0041449A"/>
    <w:rsid w:val="00434415"/>
    <w:rsid w:val="0044743E"/>
    <w:rsid w:val="00461E3B"/>
    <w:rsid w:val="00473883"/>
    <w:rsid w:val="00495C43"/>
    <w:rsid w:val="004C13F4"/>
    <w:rsid w:val="004E42EA"/>
    <w:rsid w:val="004F4A36"/>
    <w:rsid w:val="00531EEA"/>
    <w:rsid w:val="00544CE9"/>
    <w:rsid w:val="00550530"/>
    <w:rsid w:val="0058168B"/>
    <w:rsid w:val="00590615"/>
    <w:rsid w:val="00596272"/>
    <w:rsid w:val="005B0819"/>
    <w:rsid w:val="005B21D1"/>
    <w:rsid w:val="005B3F62"/>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B7DD4"/>
    <w:rsid w:val="006D1F41"/>
    <w:rsid w:val="006D3BD7"/>
    <w:rsid w:val="006D49F3"/>
    <w:rsid w:val="006E17E4"/>
    <w:rsid w:val="006E292B"/>
    <w:rsid w:val="006E3675"/>
    <w:rsid w:val="006F602B"/>
    <w:rsid w:val="00701753"/>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21AE6"/>
    <w:rsid w:val="00863C05"/>
    <w:rsid w:val="008741EE"/>
    <w:rsid w:val="008808E2"/>
    <w:rsid w:val="0088376F"/>
    <w:rsid w:val="0089088C"/>
    <w:rsid w:val="008B1227"/>
    <w:rsid w:val="008D1F3F"/>
    <w:rsid w:val="008E589A"/>
    <w:rsid w:val="008E5F39"/>
    <w:rsid w:val="008F22CA"/>
    <w:rsid w:val="009043D1"/>
    <w:rsid w:val="0091033C"/>
    <w:rsid w:val="00914CBF"/>
    <w:rsid w:val="00917CE5"/>
    <w:rsid w:val="009211A4"/>
    <w:rsid w:val="009424E7"/>
    <w:rsid w:val="00942A8F"/>
    <w:rsid w:val="00946462"/>
    <w:rsid w:val="00947640"/>
    <w:rsid w:val="009563BA"/>
    <w:rsid w:val="0096634D"/>
    <w:rsid w:val="00967DFD"/>
    <w:rsid w:val="009A40EA"/>
    <w:rsid w:val="009A459C"/>
    <w:rsid w:val="009D67DB"/>
    <w:rsid w:val="009E6619"/>
    <w:rsid w:val="009F6210"/>
    <w:rsid w:val="00A053DF"/>
    <w:rsid w:val="00A06CFF"/>
    <w:rsid w:val="00A13352"/>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F54B5"/>
    <w:rsid w:val="00B01D5B"/>
    <w:rsid w:val="00B15BB0"/>
    <w:rsid w:val="00B26C8D"/>
    <w:rsid w:val="00B940B4"/>
    <w:rsid w:val="00BA16DB"/>
    <w:rsid w:val="00BB5FF6"/>
    <w:rsid w:val="00BC1154"/>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D07960"/>
    <w:rsid w:val="00D41E65"/>
    <w:rsid w:val="00D4296A"/>
    <w:rsid w:val="00D53D56"/>
    <w:rsid w:val="00D91CF8"/>
    <w:rsid w:val="00DD4D7F"/>
    <w:rsid w:val="00DE4E66"/>
    <w:rsid w:val="00E06313"/>
    <w:rsid w:val="00E128A3"/>
    <w:rsid w:val="00E258AE"/>
    <w:rsid w:val="00E7224F"/>
    <w:rsid w:val="00E8179F"/>
    <w:rsid w:val="00E84A60"/>
    <w:rsid w:val="00E95241"/>
    <w:rsid w:val="00E974CB"/>
    <w:rsid w:val="00EA2827"/>
    <w:rsid w:val="00EE0EB6"/>
    <w:rsid w:val="00EE7A07"/>
    <w:rsid w:val="00EF7699"/>
    <w:rsid w:val="00F13A13"/>
    <w:rsid w:val="00F3059F"/>
    <w:rsid w:val="00F30965"/>
    <w:rsid w:val="00F3698F"/>
    <w:rsid w:val="00F4401D"/>
    <w:rsid w:val="00F45D32"/>
    <w:rsid w:val="00F523E6"/>
    <w:rsid w:val="00F576C1"/>
    <w:rsid w:val="00F77473"/>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F23C7E"/>
  <w15:chartTrackingRefBased/>
  <w15:docId w15:val="{C41D3D32-DD38-4514-9052-CD67AB9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rsid w:val="00947640"/>
    <w:rPr>
      <w:b/>
    </w:rPr>
  </w:style>
  <w:style w:type="character" w:customStyle="1" w:styleId="heading4">
    <w:name w:val="heading4"/>
    <w:rsid w:val="00947640"/>
    <w:rPr>
      <w:i/>
    </w:rPr>
  </w:style>
  <w:style w:type="numbering" w:customStyle="1" w:styleId="headings">
    <w:name w:val="headings"/>
    <w:basedOn w:val="arabnumitem"/>
    <w:rsid w:val="000C1161"/>
    <w:pPr>
      <w:numPr>
        <w:numId w:val="2"/>
      </w:numPr>
    </w:pPr>
  </w:style>
  <w:style w:type="character" w:styleId="Hipervnculo">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rsid w:val="00947640"/>
    <w:rPr>
      <w:sz w:val="18"/>
    </w:rPr>
  </w:style>
  <w:style w:type="paragraph" w:customStyle="1" w:styleId="Ttulo10">
    <w:name w:val="Títul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Ttulo10"/>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character" w:styleId="Mencinsinresolver">
    <w:name w:val="Unresolved Mention"/>
    <w:uiPriority w:val="99"/>
    <w:semiHidden/>
    <w:unhideWhenUsed/>
    <w:rsid w:val="00B940B4"/>
    <w:rPr>
      <w:color w:val="605E5C"/>
      <w:shd w:val="clear" w:color="auto" w:fill="E1DFDD"/>
    </w:rPr>
  </w:style>
  <w:style w:type="paragraph" w:styleId="NormalWeb">
    <w:name w:val="Normal (Web)"/>
    <w:basedOn w:val="Normal"/>
    <w:uiPriority w:val="99"/>
    <w:unhideWhenUsed/>
    <w:rsid w:val="00A13352"/>
    <w:pPr>
      <w:overflowPunct/>
      <w:autoSpaceDE/>
      <w:autoSpaceDN/>
      <w:adjustRightInd/>
      <w:spacing w:before="100" w:beforeAutospacing="1" w:after="100" w:afterAutospacing="1" w:line="240" w:lineRule="auto"/>
      <w:ind w:firstLine="0"/>
      <w:jc w:val="left"/>
      <w:textAlignment w:val="auto"/>
    </w:pPr>
    <w:rPr>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6114">
      <w:bodyDiv w:val="1"/>
      <w:marLeft w:val="0"/>
      <w:marRight w:val="0"/>
      <w:marTop w:val="0"/>
      <w:marBottom w:val="0"/>
      <w:divBdr>
        <w:top w:val="none" w:sz="0" w:space="0" w:color="auto"/>
        <w:left w:val="none" w:sz="0" w:space="0" w:color="auto"/>
        <w:bottom w:val="none" w:sz="0" w:space="0" w:color="auto"/>
        <w:right w:val="none" w:sz="0" w:space="0" w:color="auto"/>
      </w:divBdr>
    </w:div>
    <w:div w:id="5644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rancofont7@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icoguntsch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 TargetMode="External"/><Relationship Id="rId5" Type="http://schemas.openxmlformats.org/officeDocument/2006/relationships/footnotes" Target="footnotes.xml"/><Relationship Id="rId10" Type="http://schemas.openxmlformats.org/officeDocument/2006/relationships/hyperlink" Target="mailto:sebachiapetta@gmail.com" TargetMode="External"/><Relationship Id="rId4" Type="http://schemas.openxmlformats.org/officeDocument/2006/relationships/webSettings" Target="webSettings.xml"/><Relationship Id="rId9" Type="http://schemas.openxmlformats.org/officeDocument/2006/relationships/hyperlink" Target="mailto:carlosfont32@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tiz\OneDrive\Documentos\7mo_semestre\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svlnproc1104.dot</Template>
  <TotalTime>6</TotalTime>
  <Pages>3</Pages>
  <Words>748</Words>
  <Characters>4120</Characters>
  <Application>Microsoft Office Word</Application>
  <DocSecurity>0</DocSecurity>
  <Lines>34</Lines>
  <Paragraphs>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ignacio ortiz</dc:creator>
  <cp:keywords/>
  <dc:description/>
  <cp:lastModifiedBy>Carlos Font</cp:lastModifiedBy>
  <cp:revision>2</cp:revision>
  <cp:lastPrinted>2011-02-21T20:47:00Z</cp:lastPrinted>
  <dcterms:created xsi:type="dcterms:W3CDTF">2022-04-11T17:17:00Z</dcterms:created>
  <dcterms:modified xsi:type="dcterms:W3CDTF">2022-04-11T17:17:00Z</dcterms:modified>
</cp:coreProperties>
</file>