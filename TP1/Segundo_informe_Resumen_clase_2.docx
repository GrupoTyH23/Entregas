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0857" w14:textId="563CA57E" w:rsidR="00821AE6" w:rsidRDefault="009E22B0" w:rsidP="009E22B0">
      <w:pPr>
        <w:pStyle w:val="Subttulo1"/>
        <w:rPr>
          <w:lang w:val="de-DE"/>
        </w:rPr>
      </w:pPr>
      <w:r>
        <w:rPr>
          <w:lang w:val="de-DE"/>
        </w:rPr>
        <w:t xml:space="preserve">MODULO 1 – Produccion de Textos e Hipertextos </w:t>
      </w:r>
    </w:p>
    <w:p w14:paraId="6FA5A69E" w14:textId="75866C88" w:rsidR="009E22B0" w:rsidRDefault="009E22B0" w:rsidP="009E22B0">
      <w:pPr>
        <w:pStyle w:val="Subttulo1"/>
        <w:rPr>
          <w:lang w:val="de-DE"/>
        </w:rPr>
      </w:pPr>
      <w:r>
        <w:rPr>
          <w:lang w:val="de-DE"/>
        </w:rPr>
        <w:t>Primeros pasos en Latex</w:t>
      </w:r>
    </w:p>
    <w:p w14:paraId="40FEA16E" w14:textId="286F609D" w:rsidR="009E22B0" w:rsidRDefault="009E22B0" w:rsidP="009E22B0">
      <w:pPr>
        <w:pStyle w:val="author"/>
        <w:rPr>
          <w:lang w:val="de-DE"/>
        </w:rPr>
      </w:pPr>
      <w:r>
        <w:rPr>
          <w:lang w:val="de-DE"/>
        </w:rPr>
        <w:t>Nicolás Guntsche, Franco Font, Carlos Font, Sebastian Chiapetta, Ignacio Ortiz Maldonado</w:t>
      </w:r>
    </w:p>
    <w:p w14:paraId="53DA3556" w14:textId="4A8AD53C" w:rsidR="009E22B0" w:rsidRDefault="009E22B0" w:rsidP="009E22B0">
      <w:pPr>
        <w:pStyle w:val="abstract"/>
        <w:spacing w:after="0"/>
      </w:pPr>
      <w:proofErr w:type="spellStart"/>
      <w:r>
        <w:rPr>
          <w:b/>
        </w:rPr>
        <w:t>Abstract</w:t>
      </w:r>
      <w:proofErr w:type="spellEnd"/>
      <w:r>
        <w:rPr>
          <w:b/>
        </w:rPr>
        <w:t>.</w:t>
      </w:r>
      <w:r>
        <w:t xml:space="preserve"> A </w:t>
      </w:r>
      <w:r w:rsidR="007A2ACF">
        <w:t>continuación,</w:t>
      </w:r>
      <w:r>
        <w:t xml:space="preserve"> vamos a analizar lo realizado en la segunda etapa del MODULO 1</w:t>
      </w:r>
    </w:p>
    <w:p w14:paraId="5D1987C4" w14:textId="0EDAC17A" w:rsidR="009E22B0" w:rsidRDefault="009E22B0" w:rsidP="009E22B0">
      <w:pPr>
        <w:pStyle w:val="keywords"/>
      </w:pPr>
      <w:proofErr w:type="spellStart"/>
      <w:r>
        <w:rPr>
          <w:b/>
        </w:rPr>
        <w:t>Keywords</w:t>
      </w:r>
      <w:proofErr w:type="spellEnd"/>
      <w:r>
        <w:rPr>
          <w:b/>
        </w:rPr>
        <w:t>.</w:t>
      </w:r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bookstack</w:t>
      </w:r>
      <w:proofErr w:type="spellEnd"/>
      <w:r>
        <w:t xml:space="preserve">, </w:t>
      </w:r>
      <w:proofErr w:type="spellStart"/>
      <w:r>
        <w:t>Overleaf</w:t>
      </w:r>
      <w:proofErr w:type="spellEnd"/>
    </w:p>
    <w:p w14:paraId="118569CC" w14:textId="77FEDEB1" w:rsidR="009E22B0" w:rsidRDefault="009E22B0" w:rsidP="007B5B44">
      <w:pPr>
        <w:pStyle w:val="heading1"/>
      </w:pPr>
      <w:r>
        <w:t>Introducción</w:t>
      </w:r>
    </w:p>
    <w:p w14:paraId="07B22A09" w14:textId="1EFDBF91" w:rsidR="007B5B44" w:rsidRDefault="002155CC" w:rsidP="007B5B44">
      <w:r>
        <w:t xml:space="preserve">En este segundo informe haremos un resumen detallado de los puntos clave de la parte 2 del </w:t>
      </w:r>
      <w:proofErr w:type="spellStart"/>
      <w:r>
        <w:t>modulo</w:t>
      </w:r>
      <w:proofErr w:type="spellEnd"/>
      <w:r>
        <w:t xml:space="preserve"> 1 tratados en la clase del día 13 de abril y explicaremos cada una de las actividades realizadas a lo largo de la clase.</w:t>
      </w:r>
    </w:p>
    <w:p w14:paraId="5A7F3AE9" w14:textId="1347D9AC" w:rsidR="007B5B44" w:rsidRPr="007B5B44" w:rsidRDefault="002155CC" w:rsidP="00BC3153">
      <w:r>
        <w:t xml:space="preserve">Nos </w:t>
      </w:r>
      <w:proofErr w:type="spellStart"/>
      <w:r>
        <w:t>ayudo</w:t>
      </w:r>
      <w:proofErr w:type="spellEnd"/>
      <w:r>
        <w:t xml:space="preserve"> a ver la importancia tanto de la</w:t>
      </w:r>
      <w:r w:rsidR="00BC3153">
        <w:t xml:space="preserve"> propiedad intelectual para proteger las creaciones originales, como del sitio </w:t>
      </w:r>
      <w:proofErr w:type="spellStart"/>
      <w:r w:rsidR="00BC3153">
        <w:t>Overleaf</w:t>
      </w:r>
      <w:proofErr w:type="spellEnd"/>
      <w:r w:rsidR="00BC3153">
        <w:t xml:space="preserve"> a </w:t>
      </w:r>
      <w:r w:rsidR="00BC3153" w:rsidRPr="00BC3153">
        <w:t>que no sólo permite escribir y visualizar documentos escritos en LaTeX fácilmente, sino también compartirlos con otras personas para colaborar en tiempo real sobre el documento, realizar un control de versiones o exportarlos a distintos formatos.</w:t>
      </w:r>
    </w:p>
    <w:p w14:paraId="7D552E8C" w14:textId="225F4D83" w:rsidR="009E22B0" w:rsidRDefault="000679F9" w:rsidP="009E22B0">
      <w:pPr>
        <w:pStyle w:val="heading1"/>
      </w:pPr>
      <w:r>
        <w:t xml:space="preserve">Google académico </w:t>
      </w:r>
    </w:p>
    <w:p w14:paraId="4CBA1920" w14:textId="64194801" w:rsidR="00942F35" w:rsidRDefault="000679F9" w:rsidP="007B5B44">
      <w:r>
        <w:t xml:space="preserve">Cuando buscamos documentos o artículos de carácter </w:t>
      </w:r>
      <w:r w:rsidR="00942F35">
        <w:t>académico</w:t>
      </w:r>
      <w:r>
        <w:t xml:space="preserve">, debemos hacerlo </w:t>
      </w:r>
      <w:r w:rsidR="00E4500E">
        <w:t>con</w:t>
      </w:r>
      <w:r>
        <w:t xml:space="preserve"> es</w:t>
      </w:r>
      <w:r w:rsidR="00E4500E">
        <w:t>ta</w:t>
      </w:r>
      <w:r>
        <w:t xml:space="preserve"> herramienta</w:t>
      </w:r>
      <w:r w:rsidR="00E4500E">
        <w:t xml:space="preserve"> de Google</w:t>
      </w:r>
      <w:r>
        <w:t xml:space="preserve"> que nos muestra los resultados que son libros, tesis o artículos científicos</w:t>
      </w:r>
      <w:r w:rsidR="00942F35">
        <w:t xml:space="preserve">. </w:t>
      </w:r>
    </w:p>
    <w:p w14:paraId="6B80F411" w14:textId="76813020" w:rsidR="007B5B44" w:rsidRDefault="00942F35" w:rsidP="007B5B44">
      <w:r>
        <w:t xml:space="preserve">Al utilizar estos textos, debemos pagar por ellos. Si estamos conectados desde la universidad, esta se hará cargo del costo, por lo </w:t>
      </w:r>
      <w:r w:rsidR="00E4500E">
        <w:t>tanto,</w:t>
      </w:r>
      <w:r>
        <w:t xml:space="preserve"> no debemos abusar del uso de los mismos.</w:t>
      </w:r>
    </w:p>
    <w:p w14:paraId="59B7ABF8" w14:textId="28EEEA4A" w:rsidR="00942F35" w:rsidRPr="007B5B44" w:rsidRDefault="00942F35" w:rsidP="007B5B44">
      <w:r>
        <w:t>Estas publicaciones mejoran la reputación de su autor</w:t>
      </w:r>
      <w:r w:rsidR="00E4500E">
        <w:t xml:space="preserve"> y al ingresar a su perfil, podemos </w:t>
      </w:r>
      <w:r>
        <w:t xml:space="preserve">ver </w:t>
      </w:r>
      <w:proofErr w:type="spellStart"/>
      <w:r>
        <w:t>cuanta</w:t>
      </w:r>
      <w:proofErr w:type="spellEnd"/>
      <w:r>
        <w:t xml:space="preserve"> gente ha </w:t>
      </w:r>
      <w:r w:rsidR="00E4500E">
        <w:t>citado</w:t>
      </w:r>
      <w:r>
        <w:t xml:space="preserve"> cada </w:t>
      </w:r>
      <w:r w:rsidR="00E4500E">
        <w:t>artículo</w:t>
      </w:r>
      <w:r>
        <w:t xml:space="preserve"> que public</w:t>
      </w:r>
      <w:r w:rsidR="00E4500E">
        <w:t>ó</w:t>
      </w:r>
      <w:r>
        <w:t>.</w:t>
      </w:r>
    </w:p>
    <w:p w14:paraId="6DB9087D" w14:textId="6E878710" w:rsidR="00C12AFD" w:rsidRDefault="00C12AFD" w:rsidP="00C12AFD"/>
    <w:p w14:paraId="60556121" w14:textId="36CC2C43" w:rsidR="00C12AFD" w:rsidRDefault="00C12AFD" w:rsidP="00C12AFD">
      <w:pPr>
        <w:pStyle w:val="heading1"/>
      </w:pPr>
      <w:r>
        <w:t xml:space="preserve">Propiedad Intelectual </w:t>
      </w:r>
    </w:p>
    <w:p w14:paraId="51CACD99" w14:textId="5633AE9A" w:rsidR="007A2ACF" w:rsidRPr="007A2ACF" w:rsidRDefault="007A2ACF" w:rsidP="007A2ACF">
      <w:r w:rsidRPr="007A2ACF">
        <w:t>Es la protección que le da la ley al autor o autora de una obra científica, literaria, artística o didáctica por su creación intelectual.</w:t>
      </w:r>
      <w:r>
        <w:t xml:space="preserve"> En clase se nos dio una situación que </w:t>
      </w:r>
      <w:r>
        <w:lastRenderedPageBreak/>
        <w:t>sucedió en la facultad donde un grupo de personas se adueñaron de las ideas y conclusiones de un profesor sobre un tema de laboratorio y una vez que determinaron por ley que era su obra, perdi</w:t>
      </w:r>
      <w:r w:rsidR="004E1A7D">
        <w:t>eron</w:t>
      </w:r>
      <w:r>
        <w:t xml:space="preserve"> credibilidad los reclamos del profesor</w:t>
      </w:r>
      <w:r w:rsidR="004E1A7D">
        <w:t xml:space="preserve">; por eso se nos </w:t>
      </w:r>
      <w:r w:rsidR="007B5B44">
        <w:t>explicó</w:t>
      </w:r>
      <w:r w:rsidR="004E1A7D">
        <w:t xml:space="preserve"> la importancia que tiene declarar sobre un descubrimiento u obra sobre la ley para que no sea “robada” por otras personas.</w:t>
      </w:r>
    </w:p>
    <w:p w14:paraId="1E2BC74F" w14:textId="7D161736" w:rsidR="00C12AFD" w:rsidRDefault="00C12AFD" w:rsidP="00C12AFD">
      <w:pPr>
        <w:pStyle w:val="heading1"/>
      </w:pPr>
      <w:r>
        <w:t xml:space="preserve">Ranking Web de Universidades </w:t>
      </w:r>
    </w:p>
    <w:p w14:paraId="5385682E" w14:textId="45B43BB5" w:rsidR="00C12AFD" w:rsidRDefault="000679F9" w:rsidP="00C12AFD">
      <w:pPr>
        <w:pStyle w:val="image"/>
      </w:pPr>
      <w:r>
        <w:pict w14:anchorId="0902E1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1pt;height:18.9pt">
            <v:imagedata r:id="rId7" o:title="Captura de pantalla 2022-04-20 081845"/>
          </v:shape>
        </w:pict>
      </w:r>
    </w:p>
    <w:p w14:paraId="7CC0C79A" w14:textId="17BE3B8A" w:rsidR="00937A1F" w:rsidRDefault="00C12AFD" w:rsidP="007B5B44">
      <w:r>
        <w:t xml:space="preserve">Se nos </w:t>
      </w:r>
      <w:r w:rsidR="007A2ACF">
        <w:t>mostró</w:t>
      </w:r>
      <w:r>
        <w:t xml:space="preserve"> en </w:t>
      </w:r>
      <w:r w:rsidR="007A2ACF">
        <w:t>qué</w:t>
      </w:r>
      <w:r>
        <w:t xml:space="preserve"> lugar se encuentra la Universidad </w:t>
      </w:r>
      <w:r w:rsidR="00937A1F">
        <w:t>N</w:t>
      </w:r>
      <w:r>
        <w:t xml:space="preserve">acional de Cuyo en el listado de Universidades a nivel nacional. Se nos </w:t>
      </w:r>
      <w:r w:rsidR="007A2ACF">
        <w:t>explicó</w:t>
      </w:r>
      <w:r>
        <w:t xml:space="preserve"> la razón de esto y </w:t>
      </w:r>
      <w:r w:rsidR="007A2ACF">
        <w:t>por qué</w:t>
      </w:r>
      <w:r>
        <w:t xml:space="preserve"> es tan importante proteger la propiedad intelectual.</w:t>
      </w:r>
    </w:p>
    <w:p w14:paraId="0EF4A302" w14:textId="3C81388B" w:rsidR="00937A1F" w:rsidRDefault="00937A1F" w:rsidP="00937A1F">
      <w:pPr>
        <w:pStyle w:val="heading1"/>
      </w:pPr>
      <w:proofErr w:type="spellStart"/>
      <w:r>
        <w:t>Overleaf</w:t>
      </w:r>
      <w:proofErr w:type="spellEnd"/>
      <w:r>
        <w:t xml:space="preserve"> </w:t>
      </w:r>
    </w:p>
    <w:p w14:paraId="446306A3" w14:textId="5A9C7482" w:rsidR="00937A1F" w:rsidRDefault="00937A1F" w:rsidP="00937A1F">
      <w:pPr>
        <w:pStyle w:val="p1a"/>
      </w:pPr>
      <w:r>
        <w:t xml:space="preserve">Se nos </w:t>
      </w:r>
      <w:r w:rsidR="007A2ACF">
        <w:t>enseñó</w:t>
      </w:r>
      <w:r>
        <w:t xml:space="preserve"> el sitio </w:t>
      </w:r>
      <w:proofErr w:type="spellStart"/>
      <w:r>
        <w:t>Overleaf</w:t>
      </w:r>
      <w:proofErr w:type="spellEnd"/>
      <w:r>
        <w:t xml:space="preserve"> y sus extensas aplicaciones a las cuales nosotros </w:t>
      </w:r>
      <w:r w:rsidR="00BC3153">
        <w:t>p</w:t>
      </w:r>
      <w:r>
        <w:t xml:space="preserve">odemos acceder de manera gratuita y encontrar una gran cantidad de plantillas </w:t>
      </w:r>
      <w:proofErr w:type="spellStart"/>
      <w:r w:rsidR="007A2ACF">
        <w:t>Latex</w:t>
      </w:r>
      <w:proofErr w:type="spellEnd"/>
      <w:r>
        <w:t xml:space="preserve"> que nos pueden ser de utilidad para generar contenido con una base consistente y hacerlo de manera más </w:t>
      </w:r>
      <w:r w:rsidR="007A2ACF">
        <w:t>ágil</w:t>
      </w:r>
      <w:r>
        <w:t xml:space="preserve"> y </w:t>
      </w:r>
      <w:r w:rsidR="007A2ACF">
        <w:t>rápida</w:t>
      </w:r>
      <w:r>
        <w:t xml:space="preserve">. </w:t>
      </w:r>
    </w:p>
    <w:p w14:paraId="4C451E95" w14:textId="4CF8A129" w:rsidR="00937A1F" w:rsidRPr="00937A1F" w:rsidRDefault="00937A1F" w:rsidP="00937A1F">
      <w:pPr>
        <w:pStyle w:val="p1a"/>
      </w:pPr>
      <w:r>
        <w:t xml:space="preserve">Este hace que todo el proceso de redacción, producción y creación de textos científicos sea más sencillo. Nos proporciona la oportunidad de una redacción colaborativa en línea. </w:t>
      </w:r>
    </w:p>
    <w:p w14:paraId="7497EB94" w14:textId="794B9103" w:rsidR="00937A1F" w:rsidRDefault="00937A1F" w:rsidP="00937A1F">
      <w:pPr>
        <w:pStyle w:val="heading2"/>
        <w:spacing w:before="0"/>
      </w:pPr>
      <w:r>
        <w:t xml:space="preserve">Creación de CV con </w:t>
      </w:r>
      <w:proofErr w:type="spellStart"/>
      <w:r>
        <w:t>Latex</w:t>
      </w:r>
      <w:proofErr w:type="spellEnd"/>
      <w:r>
        <w:t xml:space="preserve"> </w:t>
      </w:r>
    </w:p>
    <w:p w14:paraId="6307083D" w14:textId="15674B9B" w:rsidR="00937A1F" w:rsidRPr="00937A1F" w:rsidRDefault="00937A1F" w:rsidP="00937A1F">
      <w:r>
        <w:t xml:space="preserve">Se nos </w:t>
      </w:r>
      <w:r w:rsidR="007A2ACF">
        <w:t>brindó</w:t>
      </w:r>
      <w:r>
        <w:t xml:space="preserve"> un CV en </w:t>
      </w:r>
      <w:proofErr w:type="spellStart"/>
      <w:r>
        <w:t>Overleaf</w:t>
      </w:r>
      <w:proofErr w:type="spellEnd"/>
      <w:r>
        <w:t xml:space="preserve"> en la página de la catedra, el “CV de Marisa”, el cual </w:t>
      </w:r>
      <w:r w:rsidR="007A2ACF">
        <w:t>debíamos</w:t>
      </w:r>
      <w:r>
        <w:t xml:space="preserve"> de editar y generar nuestro propio CV, gracias a esta plantilla </w:t>
      </w:r>
      <w:proofErr w:type="spellStart"/>
      <w:r>
        <w:t>Latex</w:t>
      </w:r>
      <w:proofErr w:type="spellEnd"/>
      <w:r>
        <w:t xml:space="preserve"> de </w:t>
      </w:r>
      <w:proofErr w:type="spellStart"/>
      <w:r>
        <w:t>Overleaf</w:t>
      </w:r>
      <w:proofErr w:type="spellEnd"/>
      <w:r>
        <w:t xml:space="preserve"> pudimos </w:t>
      </w:r>
      <w:r w:rsidR="007A2ACF">
        <w:t>generar</w:t>
      </w:r>
      <w:r>
        <w:t xml:space="preserve"> un CV de manera mucho más dinámica y útil. </w:t>
      </w:r>
      <w:r w:rsidR="007A2ACF">
        <w:t>Además,</w:t>
      </w:r>
      <w:r>
        <w:t xml:space="preserve"> el formato de este tipo de CV es compatible con las aplicaciones que se emplean hoy en día para buscar un trabajo, con lo cual vamos a estar favorecidos en un futuro proceso de </w:t>
      </w:r>
      <w:r w:rsidR="007A2ACF">
        <w:t>búsqueda</w:t>
      </w:r>
      <w:r>
        <w:t xml:space="preserve"> de CV, esto hace de nuestro CV más atractivo y las probabilidades de salir rankeados en una </w:t>
      </w:r>
      <w:r w:rsidR="007A2ACF">
        <w:t>b</w:t>
      </w:r>
      <w:r>
        <w:t>uena posición aumentan.</w:t>
      </w:r>
    </w:p>
    <w:sectPr w:rsidR="00937A1F" w:rsidRPr="00937A1F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AC290" w14:textId="77777777" w:rsidR="004D0867" w:rsidRDefault="004D0867">
      <w:r>
        <w:separator/>
      </w:r>
    </w:p>
  </w:endnote>
  <w:endnote w:type="continuationSeparator" w:id="0">
    <w:p w14:paraId="0A0DBCF7" w14:textId="77777777" w:rsidR="004D0867" w:rsidRDefault="004D0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2F36" w14:textId="77777777" w:rsidR="004D0867" w:rsidRDefault="004D0867" w:rsidP="009A40EA">
      <w:r>
        <w:separator/>
      </w:r>
    </w:p>
  </w:footnote>
  <w:footnote w:type="continuationSeparator" w:id="0">
    <w:p w14:paraId="346AB10A" w14:textId="77777777" w:rsidR="004D0867" w:rsidRPr="009A40EA" w:rsidRDefault="004D0867" w:rsidP="009A40EA">
      <w:r>
        <w:separator/>
      </w:r>
    </w:p>
  </w:footnote>
  <w:footnote w:type="continuationNotice" w:id="1">
    <w:p w14:paraId="0942C10F" w14:textId="77777777" w:rsidR="004D0867" w:rsidRPr="00C26F77" w:rsidRDefault="004D0867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 w16cid:durableId="572350246">
    <w:abstractNumId w:val="10"/>
  </w:num>
  <w:num w:numId="2" w16cid:durableId="1710109275">
    <w:abstractNumId w:val="9"/>
  </w:num>
  <w:num w:numId="3" w16cid:durableId="1316840808">
    <w:abstractNumId w:val="11"/>
  </w:num>
  <w:num w:numId="4" w16cid:durableId="1331640578">
    <w:abstractNumId w:val="5"/>
  </w:num>
  <w:num w:numId="5" w16cid:durableId="394545588">
    <w:abstractNumId w:val="4"/>
  </w:num>
  <w:num w:numId="6" w16cid:durableId="1746107819">
    <w:abstractNumId w:val="7"/>
  </w:num>
  <w:num w:numId="7" w16cid:durableId="351997052">
    <w:abstractNumId w:val="8"/>
  </w:num>
  <w:num w:numId="8" w16cid:durableId="390538302">
    <w:abstractNumId w:val="7"/>
  </w:num>
  <w:num w:numId="9" w16cid:durableId="768937453">
    <w:abstractNumId w:val="6"/>
  </w:num>
  <w:num w:numId="10" w16cid:durableId="14432994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89553412">
    <w:abstractNumId w:val="3"/>
  </w:num>
  <w:num w:numId="12" w16cid:durableId="22637529">
    <w:abstractNumId w:val="2"/>
  </w:num>
  <w:num w:numId="13" w16cid:durableId="1118524735">
    <w:abstractNumId w:val="1"/>
  </w:num>
  <w:num w:numId="14" w16cid:durableId="18556682">
    <w:abstractNumId w:val="0"/>
  </w:num>
  <w:num w:numId="15" w16cid:durableId="19928339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07105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63267067">
    <w:abstractNumId w:val="6"/>
  </w:num>
  <w:num w:numId="18" w16cid:durableId="1816558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491188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599783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AR" w:vendorID="64" w:dllVersion="4096" w:nlCheck="1" w:checkStyle="0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22B0"/>
    <w:rsid w:val="0000048D"/>
    <w:rsid w:val="000110D3"/>
    <w:rsid w:val="000209FE"/>
    <w:rsid w:val="000310FD"/>
    <w:rsid w:val="00035058"/>
    <w:rsid w:val="00044B21"/>
    <w:rsid w:val="00052B81"/>
    <w:rsid w:val="000679F9"/>
    <w:rsid w:val="00083617"/>
    <w:rsid w:val="000B553B"/>
    <w:rsid w:val="000C1161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77916"/>
    <w:rsid w:val="00191F31"/>
    <w:rsid w:val="00195587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55CC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50B43"/>
    <w:rsid w:val="0035505F"/>
    <w:rsid w:val="0035641D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95C43"/>
    <w:rsid w:val="004C13F4"/>
    <w:rsid w:val="004D0867"/>
    <w:rsid w:val="004E1A7D"/>
    <w:rsid w:val="004E42EA"/>
    <w:rsid w:val="004F4A36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2ACF"/>
    <w:rsid w:val="007A34A0"/>
    <w:rsid w:val="007A7B7E"/>
    <w:rsid w:val="007B19CB"/>
    <w:rsid w:val="007B5B44"/>
    <w:rsid w:val="007C36AF"/>
    <w:rsid w:val="008031D5"/>
    <w:rsid w:val="008108FB"/>
    <w:rsid w:val="00821AE6"/>
    <w:rsid w:val="00851F47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37A1F"/>
    <w:rsid w:val="009424E7"/>
    <w:rsid w:val="00942A8F"/>
    <w:rsid w:val="00942F35"/>
    <w:rsid w:val="00946462"/>
    <w:rsid w:val="00947640"/>
    <w:rsid w:val="0096634D"/>
    <w:rsid w:val="00967DFD"/>
    <w:rsid w:val="009A40EA"/>
    <w:rsid w:val="009A459C"/>
    <w:rsid w:val="009D67DB"/>
    <w:rsid w:val="009E22B0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C3153"/>
    <w:rsid w:val="00BE7D5D"/>
    <w:rsid w:val="00C025D3"/>
    <w:rsid w:val="00C12AFD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D07960"/>
    <w:rsid w:val="00D41E65"/>
    <w:rsid w:val="00D426F0"/>
    <w:rsid w:val="00D4296A"/>
    <w:rsid w:val="00D53D56"/>
    <w:rsid w:val="00D91CF8"/>
    <w:rsid w:val="00DD4D7F"/>
    <w:rsid w:val="00DE4E66"/>
    <w:rsid w:val="00E06313"/>
    <w:rsid w:val="00E258AE"/>
    <w:rsid w:val="00E4500E"/>
    <w:rsid w:val="00E7224F"/>
    <w:rsid w:val="00E8179F"/>
    <w:rsid w:val="00E84A60"/>
    <w:rsid w:val="00E95241"/>
    <w:rsid w:val="00E974CB"/>
    <w:rsid w:val="00EE0EB6"/>
    <w:rsid w:val="00EE3DBC"/>
    <w:rsid w:val="00EF30A7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0452C3"/>
  <w15:chartTrackingRefBased/>
  <w15:docId w15:val="{53AA0845-06D1-4985-82A2-9665C948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g\AppData\Local\Temp\Rar$DIa12980.10143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65</TotalTime>
  <Pages>2</Pages>
  <Words>510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Nicolas Guntsche</dc:creator>
  <cp:keywords/>
  <dc:description/>
  <cp:lastModifiedBy>ignacio ortiz</cp:lastModifiedBy>
  <cp:revision>5</cp:revision>
  <cp:lastPrinted>2011-02-21T20:47:00Z</cp:lastPrinted>
  <dcterms:created xsi:type="dcterms:W3CDTF">2022-04-20T11:00:00Z</dcterms:created>
  <dcterms:modified xsi:type="dcterms:W3CDTF">2022-04-20T15:23:00Z</dcterms:modified>
</cp:coreProperties>
</file>